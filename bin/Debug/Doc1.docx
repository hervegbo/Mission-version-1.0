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E7F" w:rsidRPr="007A3F5E" w:rsidRDefault="00AD3E7F" w:rsidP="007A3F5E">
      <w:bookmarkStart w:id="0" w:name="_GoBack"/>
      <w:bookmarkEnd w:id="0"/>
    </w:p>
    <w:sectPr w:rsidR="00AD3E7F" w:rsidRPr="007A3F5E" w:rsidSect="004267D9">
      <w:headerReference w:type="default" r:id="rId6"/>
      <w:footerReference w:type="default" r:id="rId7"/>
      <w:pgSz w:w="11906" w:h="16838"/>
      <w:pgMar w:top="1251" w:right="1417" w:bottom="851" w:left="1417" w:header="142" w:footer="2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402" w:rsidRDefault="00470402">
      <w:pPr>
        <w:spacing w:after="0" w:line="240" w:lineRule="auto"/>
      </w:pPr>
      <w:r>
        <w:separator/>
      </w:r>
    </w:p>
  </w:endnote>
  <w:endnote w:type="continuationSeparator" w:id="0">
    <w:p w:rsidR="00470402" w:rsidRDefault="00470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7AC" w:rsidRDefault="00A74609">
    <w:pPr>
      <w:pStyle w:val="Pieddepage"/>
    </w:pPr>
    <w:r>
      <w:rPr>
        <w:noProof/>
        <w:lang w:eastAsia="fr-FR"/>
      </w:rPr>
      <w:drawing>
        <wp:inline distT="0" distB="0" distL="0" distR="0" wp14:anchorId="475B3877" wp14:editId="2B8C832D">
          <wp:extent cx="5760720" cy="416112"/>
          <wp:effectExtent l="0" t="0" r="0" b="3175"/>
          <wp:docPr id="15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4161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402" w:rsidRDefault="0047040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70402" w:rsidRDefault="00470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20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29"/>
      <w:gridCol w:w="4678"/>
    </w:tblGrid>
    <w:tr w:rsidR="00EF32D1" w:rsidTr="00A74609">
      <w:tc>
        <w:tcPr>
          <w:tcW w:w="5529" w:type="dxa"/>
          <w:vAlign w:val="center"/>
        </w:tcPr>
        <w:p w:rsidR="00EF32D1" w:rsidRDefault="00EF32D1">
          <w:pPr>
            <w:pStyle w:val="En-tte"/>
          </w:pPr>
          <w:r>
            <w:rPr>
              <w:noProof/>
              <w:lang w:eastAsia="fr-FR"/>
            </w:rPr>
            <w:drawing>
              <wp:inline distT="0" distB="0" distL="0" distR="0">
                <wp:extent cx="2464787" cy="811697"/>
                <wp:effectExtent l="0" t="0" r="0" b="7620"/>
                <wp:docPr id="13" name="Imag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MEF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4787" cy="8116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8" w:type="dxa"/>
          <w:vAlign w:val="center"/>
        </w:tcPr>
        <w:p w:rsidR="00EF32D1" w:rsidRDefault="00EF32D1" w:rsidP="00EF32D1">
          <w:pPr>
            <w:pStyle w:val="En-tte"/>
            <w:jc w:val="right"/>
          </w:pPr>
          <w:r>
            <w:rPr>
              <w:noProof/>
              <w:lang w:eastAsia="fr-FR"/>
            </w:rPr>
            <w:drawing>
              <wp:inline distT="0" distB="0" distL="0" distR="0">
                <wp:extent cx="1625600" cy="1256927"/>
                <wp:effectExtent l="0" t="0" r="0" b="635"/>
                <wp:docPr id="14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Logo Instad final 08022022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2385" cy="14477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F32D1" w:rsidRDefault="00EF32D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11C"/>
    <w:rsid w:val="004267D9"/>
    <w:rsid w:val="00470402"/>
    <w:rsid w:val="006F51FD"/>
    <w:rsid w:val="0076511C"/>
    <w:rsid w:val="007A3F5E"/>
    <w:rsid w:val="009C23F8"/>
    <w:rsid w:val="00A74609"/>
    <w:rsid w:val="00AD3E7F"/>
    <w:rsid w:val="00B67A9D"/>
    <w:rsid w:val="00B936D0"/>
    <w:rsid w:val="00EA1193"/>
    <w:rsid w:val="00EE1D35"/>
    <w:rsid w:val="00EF32D1"/>
    <w:rsid w:val="00F1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43011D9-A422-47ED-9D4F-11F92AFD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  <w:style w:type="paragraph" w:customStyle="1" w:styleId="Paragraphestandard">
    <w:name w:val="[Paragraphe standard]"/>
    <w:basedOn w:val="Normal"/>
    <w:pPr>
      <w:autoSpaceDE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EF3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ravaux%20INSAE\2022\charte%20graphique\Papier%20ent&#234;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Papier entête.dotx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dc:description/>
  <cp:lastModifiedBy>Utilisateur</cp:lastModifiedBy>
  <cp:revision>8</cp:revision>
  <dcterms:created xsi:type="dcterms:W3CDTF">2022-03-03T16:03:00Z</dcterms:created>
  <dcterms:modified xsi:type="dcterms:W3CDTF">2022-08-26T11:34:00Z</dcterms:modified>
</cp:coreProperties>
</file>